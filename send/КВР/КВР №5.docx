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E2" w:rsidRPr="006C7323" w:rsidRDefault="002E2017" w:rsidP="00BA29E2">
      <w:pPr>
        <w:jc w:val="center"/>
        <w:rPr>
          <w:rStyle w:val="fill"/>
          <w:bCs/>
          <w:iCs/>
          <w:color w:val="000000"/>
        </w:rPr>
      </w:pPr>
      <w:bookmarkStart w:id="0" w:name="_GoBack"/>
      <w:bookmarkEnd w:id="0"/>
      <w:r w:rsidRPr="006C7323">
        <w:rPr>
          <w:rStyle w:val="fill"/>
          <w:bCs/>
          <w:iCs/>
          <w:color w:val="000000"/>
        </w:rPr>
        <w:t xml:space="preserve"> </w:t>
      </w:r>
      <w:r w:rsidR="00BA29E2" w:rsidRPr="006C7323">
        <w:rPr>
          <w:rStyle w:val="fill"/>
          <w:bCs/>
          <w:iCs/>
          <w:color w:val="000000"/>
        </w:rPr>
        <w:t>Общество с ограниченной ответственностью</w:t>
      </w:r>
    </w:p>
    <w:p w:rsidR="00BA29E2" w:rsidRPr="006C7323" w:rsidRDefault="00BA29E2" w:rsidP="00BA29E2">
      <w:pPr>
        <w:jc w:val="center"/>
        <w:rPr>
          <w:bCs/>
          <w:iCs/>
          <w:color w:val="000000"/>
        </w:rPr>
      </w:pPr>
      <w:r w:rsidRPr="006C7323">
        <w:rPr>
          <w:rStyle w:val="fill"/>
          <w:bCs/>
          <w:iCs/>
          <w:color w:val="000000"/>
        </w:rPr>
        <w:t>Научно-производственное объединение «ЗЭРС»</w:t>
      </w:r>
    </w:p>
    <w:p w:rsidR="00BA29E2" w:rsidRPr="006C7323" w:rsidRDefault="00BA29E2" w:rsidP="00BA29E2">
      <w:pPr>
        <w:spacing w:before="120"/>
        <w:jc w:val="center"/>
        <w:rPr>
          <w:color w:val="000000"/>
          <w:sz w:val="22"/>
        </w:rPr>
      </w:pPr>
    </w:p>
    <w:tbl>
      <w:tblPr>
        <w:tblW w:w="3936" w:type="dxa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BA29E2" w:rsidRPr="006C7323" w:rsidTr="00614D9B">
        <w:trPr>
          <w:jc w:val="right"/>
        </w:trPr>
        <w:tc>
          <w:tcPr>
            <w:tcW w:w="3936" w:type="dxa"/>
          </w:tcPr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t>УТВЕРЖДАЮ</w:t>
            </w:r>
            <w:r w:rsidRPr="006C7323">
              <w:br/>
            </w:r>
            <w:r w:rsidRPr="006C7323">
              <w:rPr>
                <w:bCs/>
                <w:sz w:val="24"/>
                <w:szCs w:val="24"/>
              </w:rPr>
              <w:t>Директор обособленного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rStyle w:val="fill"/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подразделения ООО «НПО ЗЭРС»</w:t>
            </w:r>
            <w:r w:rsidRPr="006C7323">
              <w:rPr>
                <w:rStyle w:val="fill"/>
                <w:bCs/>
                <w:iCs/>
              </w:rPr>
              <w:t xml:space="preserve"> 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rPr>
                <w:bCs/>
                <w:sz w:val="24"/>
                <w:szCs w:val="24"/>
              </w:rPr>
              <w:t>_________________А.Н. Барсуков</w:t>
            </w:r>
          </w:p>
          <w:p w:rsidR="00BA29E2" w:rsidRPr="006C7323" w:rsidRDefault="00BA29E2" w:rsidP="00FB7034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«____»________________20</w:t>
            </w:r>
            <w:r w:rsidR="00FB7034">
              <w:rPr>
                <w:bCs/>
                <w:sz w:val="24"/>
                <w:szCs w:val="24"/>
              </w:rPr>
              <w:t>20</w:t>
            </w:r>
            <w:r w:rsidRPr="006C7323">
              <w:rPr>
                <w:bCs/>
                <w:sz w:val="24"/>
                <w:szCs w:val="24"/>
              </w:rPr>
              <w:t>г.</w:t>
            </w:r>
          </w:p>
        </w:tc>
      </w:tr>
    </w:tbl>
    <w:p w:rsidR="00AE0940" w:rsidRPr="006C7323" w:rsidRDefault="00AE0940" w:rsidP="00BA29E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sz w:val="22"/>
        </w:rPr>
      </w:pPr>
    </w:p>
    <w:p w:rsidR="00BA29E2" w:rsidRPr="006C7323" w:rsidRDefault="00B8731C" w:rsidP="00CF440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color w:val="auto"/>
          <w:sz w:val="22"/>
        </w:rPr>
      </w:pPr>
      <w:r w:rsidRPr="006C7323">
        <w:rPr>
          <w:color w:val="auto"/>
          <w:sz w:val="22"/>
        </w:rPr>
        <w:t xml:space="preserve">                              </w:t>
      </w:r>
      <w:r w:rsidR="00BA29E2" w:rsidRPr="006C7323">
        <w:rPr>
          <w:color w:val="auto"/>
          <w:sz w:val="22"/>
        </w:rPr>
        <w:t>ВРЕМЕННОЕ РАЗРЕШЕНИЕ НА ОТКЛОНЕНИЕ</w:t>
      </w:r>
      <w:r w:rsidR="004F4C39">
        <w:rPr>
          <w:color w:val="auto"/>
          <w:sz w:val="22"/>
        </w:rPr>
        <w:t xml:space="preserve"> №</w:t>
      </w:r>
      <w:r w:rsidR="00BA29E2" w:rsidRPr="006C7323">
        <w:rPr>
          <w:color w:val="auto"/>
          <w:sz w:val="22"/>
        </w:rPr>
        <w:t xml:space="preserve"> </w:t>
      </w:r>
      <w:r w:rsidR="00EE0951">
        <w:rPr>
          <w:color w:val="auto"/>
          <w:sz w:val="22"/>
          <w:u w:val="single"/>
        </w:rPr>
        <w:t>5</w:t>
      </w:r>
      <w:r w:rsidR="00D5659B" w:rsidRPr="006C7323">
        <w:rPr>
          <w:color w:val="auto"/>
          <w:sz w:val="22"/>
          <w:u w:val="single"/>
        </w:rPr>
        <w:t>/</w:t>
      </w:r>
      <w:r w:rsidR="00071564">
        <w:rPr>
          <w:color w:val="auto"/>
          <w:sz w:val="22"/>
          <w:u w:val="single"/>
        </w:rPr>
        <w:t>20</w:t>
      </w:r>
    </w:p>
    <w:tbl>
      <w:tblPr>
        <w:tblStyle w:val="a4"/>
        <w:tblW w:w="9781" w:type="dxa"/>
        <w:tblLayout w:type="fixed"/>
        <w:tblLook w:val="04A0" w:firstRow="1" w:lastRow="0" w:firstColumn="1" w:lastColumn="0" w:noHBand="0" w:noVBand="1"/>
      </w:tblPr>
      <w:tblGrid>
        <w:gridCol w:w="4077"/>
        <w:gridCol w:w="3998"/>
        <w:gridCol w:w="1706"/>
      </w:tblGrid>
      <w:tr w:rsidR="00D5659B" w:rsidRPr="006C7323" w:rsidTr="006C7323">
        <w:trPr>
          <w:trHeight w:val="623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659B" w:rsidRPr="006C7323" w:rsidRDefault="00D5659B" w:rsidP="00D5659B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4"/>
              </w:rPr>
            </w:pPr>
            <w:r w:rsidRPr="006C7323">
              <w:rPr>
                <w:sz w:val="24"/>
              </w:rPr>
              <w:t>г. Рязань</w:t>
            </w:r>
          </w:p>
        </w:tc>
        <w:tc>
          <w:tcPr>
            <w:tcW w:w="5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659B" w:rsidRPr="006C7323" w:rsidRDefault="00D5659B" w:rsidP="008212DB">
            <w:pPr>
              <w:spacing w:line="276" w:lineRule="auto"/>
              <w:jc w:val="right"/>
            </w:pPr>
            <w:r w:rsidRPr="006C7323">
              <w:t xml:space="preserve">от </w:t>
            </w:r>
            <w:r w:rsidR="00EE0951">
              <w:t>13.01.2020</w:t>
            </w:r>
            <w:r w:rsidRPr="006C7323">
              <w:t>г.</w:t>
            </w:r>
          </w:p>
        </w:tc>
      </w:tr>
      <w:tr w:rsidR="008D19F5" w:rsidRPr="006C7323" w:rsidTr="007970D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rPr>
                <w:sz w:val="22"/>
              </w:rPr>
              <w:t>Децимальный номер и наименование детали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EE0951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</w:rPr>
            </w:pPr>
            <w:r>
              <w:rPr>
                <w:lang w:val="en-US"/>
              </w:rPr>
              <w:t>ПГРП.114/136.011-срезной винт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 w:rsidRPr="006C7323">
              <w:t>м.к. №</w:t>
            </w:r>
            <w:r w:rsidR="00EE0951">
              <w:rPr>
                <w:lang w:val="en-US"/>
              </w:rPr>
              <w:t>10266</w:t>
            </w:r>
          </w:p>
        </w:tc>
      </w:tr>
      <w:tr w:rsidR="008D19F5" w:rsidRPr="006C7323" w:rsidTr="007970D8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r w:rsidRPr="006C7323">
              <w:t>Количество деталей запрашиваемых</w:t>
            </w:r>
          </w:p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 xml:space="preserve"> по разрешению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EE0951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7E290F" w:rsidRPr="006C7323" w:rsidTr="007E290F">
        <w:trPr>
          <w:trHeight w:val="824"/>
        </w:trPr>
        <w:tc>
          <w:tcPr>
            <w:tcW w:w="4077" w:type="dxa"/>
            <w:tcBorders>
              <w:top w:val="nil"/>
              <w:left w:val="nil"/>
              <w:right w:val="nil"/>
            </w:tcBorders>
          </w:tcPr>
          <w:p w:rsidR="007E290F" w:rsidRPr="006C7323" w:rsidRDefault="007E290F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>Характер отклонения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E290F" w:rsidRPr="006C7323" w:rsidRDefault="00EE0951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Протокол №5К/20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D19F5" w:rsidRPr="006C7323" w:rsidRDefault="008D19F5" w:rsidP="00085BED"/>
          <w:p w:rsidR="008F4EDB" w:rsidRPr="006C7323" w:rsidRDefault="007F797C" w:rsidP="00085BED">
            <w:r w:rsidRPr="006C7323">
              <w:t xml:space="preserve">Заключение </w:t>
            </w:r>
            <w:r w:rsidR="00085BED" w:rsidRPr="006C7323">
              <w:t xml:space="preserve">о возможности выдачи временного разрешения на отклонение и характере исправления 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085BED" w:rsidRPr="006C7323" w:rsidRDefault="00085BED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bottom w:val="nil"/>
              <w:right w:val="nil"/>
            </w:tcBorders>
          </w:tcPr>
          <w:tbl>
            <w:tblPr>
              <w:tblStyle w:val="a4"/>
              <w:tblW w:w="9782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1276"/>
              <w:gridCol w:w="2268"/>
              <w:gridCol w:w="452"/>
              <w:gridCol w:w="2809"/>
            </w:tblGrid>
            <w:tr w:rsidR="00085BED" w:rsidRPr="006C7323" w:rsidTr="00D5659B">
              <w:trPr>
                <w:trHeight w:val="321"/>
              </w:trPr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85BED" w:rsidRPr="006C7323" w:rsidRDefault="005802E3" w:rsidP="00784589">
                  <w:r w:rsidRPr="006C7323">
                    <w:t>Инженер-конструктор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268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085BED" w:rsidRPr="006C7323" w:rsidRDefault="005802E3" w:rsidP="002642FF">
                  <w:r w:rsidRPr="006C7323">
                    <w:t xml:space="preserve"> 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</w:tr>
          </w:tbl>
          <w:p w:rsidR="00085BED" w:rsidRPr="006C7323" w:rsidRDefault="00085BED" w:rsidP="00A9038B"/>
        </w:tc>
      </w:tr>
    </w:tbl>
    <w:p w:rsidR="008F4EDB" w:rsidRPr="006C7323" w:rsidRDefault="00036C9E" w:rsidP="00A9038B">
      <w:r w:rsidRPr="006C7323">
        <w:rPr>
          <w:sz w:val="22"/>
        </w:rPr>
        <w:t xml:space="preserve">                                                                     </w:t>
      </w:r>
      <w:r w:rsidR="00AB034E" w:rsidRPr="006C7323">
        <w:rPr>
          <w:sz w:val="22"/>
        </w:rPr>
        <w:t xml:space="preserve">           </w:t>
      </w:r>
      <w:r w:rsidRPr="006C7323">
        <w:rPr>
          <w:sz w:val="22"/>
        </w:rPr>
        <w:t xml:space="preserve">                                          </w:t>
      </w:r>
      <w:r w:rsidR="00AB034E" w:rsidRPr="006C7323">
        <w:rPr>
          <w:sz w:val="22"/>
        </w:rPr>
        <w:t xml:space="preserve">              </w:t>
      </w:r>
      <w:r w:rsidR="008506DA" w:rsidRPr="006C7323">
        <w:rPr>
          <w:sz w:val="22"/>
        </w:rPr>
        <w:t xml:space="preserve">      </w:t>
      </w:r>
      <w:r w:rsidR="00AB034E" w:rsidRPr="006C7323">
        <w:rPr>
          <w:sz w:val="22"/>
        </w:rPr>
        <w:t xml:space="preserve"> </w:t>
      </w:r>
      <w:r w:rsidR="00E34D66" w:rsidRPr="006C7323">
        <w:rPr>
          <w:sz w:val="22"/>
        </w:rPr>
        <w:t xml:space="preserve">  </w:t>
      </w:r>
      <w:r w:rsidRPr="006C7323">
        <w:rPr>
          <w:sz w:val="22"/>
        </w:rPr>
        <w:t>(Подпись)</w:t>
      </w:r>
    </w:p>
    <w:p w:rsidR="00744E08" w:rsidRPr="006C7323" w:rsidRDefault="00744E08"/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085"/>
        <w:gridCol w:w="1275"/>
        <w:gridCol w:w="2268"/>
        <w:gridCol w:w="425"/>
        <w:gridCol w:w="2836"/>
      </w:tblGrid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5802E3" w:rsidP="00AB034E">
            <w:r w:rsidRPr="006C7323">
              <w:t>Начальник производственного отдела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5802E3">
            <w:pPr>
              <w:spacing w:before="24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BD0CA7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BD0CA7">
            <w:pPr>
              <w:rPr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5D73C8">
            <w:pPr>
              <w:rPr>
                <w:color w:val="000000"/>
                <w:sz w:val="22"/>
              </w:rPr>
            </w:pPr>
            <w:r w:rsidRPr="006C7323">
              <w:rPr>
                <w:color w:val="000000"/>
                <w:sz w:val="22"/>
              </w:rPr>
              <w:t>Конструкторско-технологический отдел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E048CB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AB034E">
            <w:r w:rsidRPr="006C7323">
              <w:t>Бюро контроля качества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EE0951" w:rsidP="0085630D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А.С. Бугаев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</w:tbl>
    <w:p w:rsidR="00744E08" w:rsidRPr="006C7323" w:rsidRDefault="00AB034E" w:rsidP="00E048CB">
      <w:r w:rsidRPr="006C7323">
        <w:rPr>
          <w:sz w:val="22"/>
        </w:rPr>
        <w:t xml:space="preserve">                                                                                                                                         </w:t>
      </w:r>
      <w:r w:rsidR="008506DA" w:rsidRPr="006C7323">
        <w:rPr>
          <w:sz w:val="22"/>
        </w:rPr>
        <w:t xml:space="preserve">    </w:t>
      </w:r>
      <w:r w:rsidR="00E34D66" w:rsidRPr="006C7323">
        <w:rPr>
          <w:sz w:val="22"/>
        </w:rPr>
        <w:t xml:space="preserve">    </w:t>
      </w:r>
      <w:r w:rsidRPr="006C7323">
        <w:rPr>
          <w:sz w:val="22"/>
        </w:rPr>
        <w:t>(Подпись)</w:t>
      </w:r>
    </w:p>
    <w:p w:rsidR="005D73C8" w:rsidRPr="006C7323" w:rsidRDefault="006A3D88" w:rsidP="00E048CB">
      <w:r w:rsidRPr="006C7323">
        <w:t xml:space="preserve"> </w:t>
      </w:r>
    </w:p>
    <w:sectPr w:rsidR="005D73C8" w:rsidRPr="006C7323" w:rsidSect="008D19F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4E3A"/>
    <w:multiLevelType w:val="hybridMultilevel"/>
    <w:tmpl w:val="AE5A5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5F5D"/>
    <w:multiLevelType w:val="hybridMultilevel"/>
    <w:tmpl w:val="3D02CD6C"/>
    <w:lvl w:ilvl="0" w:tplc="04190011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E4B1C"/>
    <w:multiLevelType w:val="hybridMultilevel"/>
    <w:tmpl w:val="452E4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51"/>
    <w:rsid w:val="00004BD5"/>
    <w:rsid w:val="00005D23"/>
    <w:rsid w:val="00036C9E"/>
    <w:rsid w:val="0004116B"/>
    <w:rsid w:val="00071564"/>
    <w:rsid w:val="000731A4"/>
    <w:rsid w:val="00085BED"/>
    <w:rsid w:val="000B13B9"/>
    <w:rsid w:val="000D05A5"/>
    <w:rsid w:val="000F0D43"/>
    <w:rsid w:val="00127917"/>
    <w:rsid w:val="00141A8B"/>
    <w:rsid w:val="001C5001"/>
    <w:rsid w:val="001C6CBB"/>
    <w:rsid w:val="001E5C61"/>
    <w:rsid w:val="001F73F2"/>
    <w:rsid w:val="0025166F"/>
    <w:rsid w:val="002642FF"/>
    <w:rsid w:val="00273435"/>
    <w:rsid w:val="002A5141"/>
    <w:rsid w:val="002A5C4E"/>
    <w:rsid w:val="002C6CD1"/>
    <w:rsid w:val="002C6F2F"/>
    <w:rsid w:val="002D5FE2"/>
    <w:rsid w:val="002E2017"/>
    <w:rsid w:val="002F5763"/>
    <w:rsid w:val="0033314D"/>
    <w:rsid w:val="003378B0"/>
    <w:rsid w:val="00346A03"/>
    <w:rsid w:val="003507F2"/>
    <w:rsid w:val="00373DC9"/>
    <w:rsid w:val="003A3CA6"/>
    <w:rsid w:val="003B79C8"/>
    <w:rsid w:val="003D5DFF"/>
    <w:rsid w:val="003E2296"/>
    <w:rsid w:val="00412526"/>
    <w:rsid w:val="00457A6F"/>
    <w:rsid w:val="00460BD7"/>
    <w:rsid w:val="00497058"/>
    <w:rsid w:val="004A42DA"/>
    <w:rsid w:val="004C3C21"/>
    <w:rsid w:val="004F4C39"/>
    <w:rsid w:val="004F5C35"/>
    <w:rsid w:val="004F6EAC"/>
    <w:rsid w:val="00532422"/>
    <w:rsid w:val="00547A4E"/>
    <w:rsid w:val="005658C2"/>
    <w:rsid w:val="005802E3"/>
    <w:rsid w:val="005B42CE"/>
    <w:rsid w:val="005D73C8"/>
    <w:rsid w:val="00624699"/>
    <w:rsid w:val="006255B1"/>
    <w:rsid w:val="00667D33"/>
    <w:rsid w:val="006A3D88"/>
    <w:rsid w:val="006B669A"/>
    <w:rsid w:val="006C351A"/>
    <w:rsid w:val="006C7323"/>
    <w:rsid w:val="006C7740"/>
    <w:rsid w:val="006E3C5A"/>
    <w:rsid w:val="007047B8"/>
    <w:rsid w:val="00716629"/>
    <w:rsid w:val="00717D45"/>
    <w:rsid w:val="00726BED"/>
    <w:rsid w:val="007348A6"/>
    <w:rsid w:val="00744E08"/>
    <w:rsid w:val="007463C1"/>
    <w:rsid w:val="00754A36"/>
    <w:rsid w:val="00765B13"/>
    <w:rsid w:val="0077019E"/>
    <w:rsid w:val="00795F79"/>
    <w:rsid w:val="007970D8"/>
    <w:rsid w:val="007A229B"/>
    <w:rsid w:val="007B04C2"/>
    <w:rsid w:val="007D13D0"/>
    <w:rsid w:val="007E290F"/>
    <w:rsid w:val="007F797C"/>
    <w:rsid w:val="0081502A"/>
    <w:rsid w:val="008212DB"/>
    <w:rsid w:val="00836F2F"/>
    <w:rsid w:val="00840F49"/>
    <w:rsid w:val="00842923"/>
    <w:rsid w:val="008506DA"/>
    <w:rsid w:val="0085630D"/>
    <w:rsid w:val="0087522A"/>
    <w:rsid w:val="00885F90"/>
    <w:rsid w:val="00886880"/>
    <w:rsid w:val="008902B7"/>
    <w:rsid w:val="008C1843"/>
    <w:rsid w:val="008C6D4B"/>
    <w:rsid w:val="008D19F5"/>
    <w:rsid w:val="008D28BC"/>
    <w:rsid w:val="008E7608"/>
    <w:rsid w:val="008E7B2F"/>
    <w:rsid w:val="008F1B27"/>
    <w:rsid w:val="008F4EDB"/>
    <w:rsid w:val="00942534"/>
    <w:rsid w:val="009466C5"/>
    <w:rsid w:val="0099666B"/>
    <w:rsid w:val="00996C15"/>
    <w:rsid w:val="009A0720"/>
    <w:rsid w:val="009B3690"/>
    <w:rsid w:val="009E66E7"/>
    <w:rsid w:val="00A0262C"/>
    <w:rsid w:val="00A127B0"/>
    <w:rsid w:val="00A5076A"/>
    <w:rsid w:val="00A9038B"/>
    <w:rsid w:val="00AB034E"/>
    <w:rsid w:val="00AB10B8"/>
    <w:rsid w:val="00AE0940"/>
    <w:rsid w:val="00AE4F43"/>
    <w:rsid w:val="00B1087D"/>
    <w:rsid w:val="00B26836"/>
    <w:rsid w:val="00B3064E"/>
    <w:rsid w:val="00B57625"/>
    <w:rsid w:val="00B73BCE"/>
    <w:rsid w:val="00B76AB9"/>
    <w:rsid w:val="00B81DD8"/>
    <w:rsid w:val="00B8731C"/>
    <w:rsid w:val="00B95F63"/>
    <w:rsid w:val="00BA29E2"/>
    <w:rsid w:val="00BB41D7"/>
    <w:rsid w:val="00BB6C4B"/>
    <w:rsid w:val="00BC39C0"/>
    <w:rsid w:val="00BD0CA7"/>
    <w:rsid w:val="00BD15F8"/>
    <w:rsid w:val="00BF55D7"/>
    <w:rsid w:val="00C039E7"/>
    <w:rsid w:val="00C466C1"/>
    <w:rsid w:val="00C52917"/>
    <w:rsid w:val="00C6203F"/>
    <w:rsid w:val="00C92E29"/>
    <w:rsid w:val="00CD22F8"/>
    <w:rsid w:val="00CD53DD"/>
    <w:rsid w:val="00CE0DED"/>
    <w:rsid w:val="00CF4408"/>
    <w:rsid w:val="00D03AC4"/>
    <w:rsid w:val="00D526C0"/>
    <w:rsid w:val="00D5659B"/>
    <w:rsid w:val="00D66998"/>
    <w:rsid w:val="00D93DCF"/>
    <w:rsid w:val="00DB5B3B"/>
    <w:rsid w:val="00DF135B"/>
    <w:rsid w:val="00DF1DF1"/>
    <w:rsid w:val="00E048CB"/>
    <w:rsid w:val="00E34D66"/>
    <w:rsid w:val="00E610AA"/>
    <w:rsid w:val="00EA030D"/>
    <w:rsid w:val="00EA103E"/>
    <w:rsid w:val="00EA1466"/>
    <w:rsid w:val="00ED6C76"/>
    <w:rsid w:val="00EE0951"/>
    <w:rsid w:val="00EE11AC"/>
    <w:rsid w:val="00F05815"/>
    <w:rsid w:val="00F166D5"/>
    <w:rsid w:val="00F56F4A"/>
    <w:rsid w:val="00F734F4"/>
    <w:rsid w:val="00FA336A"/>
    <w:rsid w:val="00FB7034"/>
    <w:rsid w:val="00FC6458"/>
    <w:rsid w:val="00FF20BB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82FADF-1A67-4AEC-A410-06069AB7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A29E2"/>
    <w:pPr>
      <w:spacing w:before="100" w:beforeAutospacing="1" w:after="100" w:afterAutospacing="1"/>
    </w:pPr>
    <w:rPr>
      <w:color w:val="000000"/>
      <w:sz w:val="23"/>
      <w:szCs w:val="23"/>
    </w:rPr>
  </w:style>
  <w:style w:type="character" w:customStyle="1" w:styleId="fill">
    <w:name w:val="fill"/>
    <w:basedOn w:val="a0"/>
    <w:rsid w:val="00BA29E2"/>
  </w:style>
  <w:style w:type="table" w:styleId="a4">
    <w:name w:val="Table Grid"/>
    <w:basedOn w:val="a1"/>
    <w:uiPriority w:val="59"/>
    <w:rsid w:val="0074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C39C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C39C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39C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7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&#1040;&#1050;&#1058;&#1067;\&#1064;&#1072;&#1073;&#1083;&#1086;&#1085;&#1099;\&#1050;&#1042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5045A-02BE-4DAD-A2DB-1E5C4D64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КВР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Бугаев А</dc:creator>
  <cp:lastModifiedBy>Бугаев А</cp:lastModifiedBy>
  <cp:revision>1</cp:revision>
  <cp:lastPrinted>2018-06-25T09:31:00Z</cp:lastPrinted>
  <dcterms:created xsi:type="dcterms:W3CDTF">2020-01-13T05:59:00Z</dcterms:created>
  <dcterms:modified xsi:type="dcterms:W3CDTF">2020-01-13T05:59:00Z</dcterms:modified>
</cp:coreProperties>
</file>