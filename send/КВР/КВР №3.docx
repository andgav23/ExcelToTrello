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9E2" w:rsidRPr="006C7323" w:rsidRDefault="002E2017" w:rsidP="00BA29E2">
      <w:pPr>
        <w:jc w:val="center"/>
        <w:rPr>
          <w:rStyle w:val="fill"/>
          <w:bCs/>
          <w:iCs/>
          <w:color w:val="000000"/>
        </w:rPr>
      </w:pPr>
      <w:r w:rsidRPr="006C7323">
        <w:rPr>
          <w:rStyle w:val="fill"/>
          <w:bCs/>
          <w:iCs/>
          <w:color w:val="000000"/>
        </w:rPr>
        <w:t xml:space="preserve"> </w:t>
      </w:r>
      <w:r w:rsidR="00BA29E2" w:rsidRPr="006C7323">
        <w:rPr>
          <w:rStyle w:val="fill"/>
          <w:bCs/>
          <w:iCs/>
          <w:color w:val="000000"/>
        </w:rPr>
        <w:t>Общество с ограниченной ответственностью</w:t>
      </w:r>
    </w:p>
    <w:p w:rsidR="00BA29E2" w:rsidRPr="006C7323" w:rsidRDefault="00BA29E2" w:rsidP="00BA29E2">
      <w:pPr>
        <w:jc w:val="center"/>
        <w:rPr>
          <w:bCs/>
          <w:iCs/>
          <w:color w:val="000000"/>
        </w:rPr>
      </w:pPr>
      <w:r w:rsidRPr="006C7323">
        <w:rPr>
          <w:rStyle w:val="fill"/>
          <w:bCs/>
          <w:iCs/>
          <w:color w:val="000000"/>
        </w:rPr>
        <w:t>Научно-производственное объединение «ЗЭРС»</w:t>
      </w:r>
    </w:p>
    <w:p w:rsidR="00BA29E2" w:rsidRPr="006C7323" w:rsidRDefault="00BA29E2" w:rsidP="00BA29E2">
      <w:pPr>
        <w:spacing w:before="120"/>
        <w:jc w:val="center"/>
        <w:rPr>
          <w:color w:val="000000"/>
          <w:sz w:val="22"/>
        </w:rPr>
      </w:pPr>
    </w:p>
    <w:tbl>
      <w:tblPr>
        <w:tblW w:w="3936" w:type="dxa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BA29E2" w:rsidRPr="006C7323" w:rsidTr="00614D9B">
        <w:trPr>
          <w:jc w:val="right"/>
        </w:trPr>
        <w:tc>
          <w:tcPr>
            <w:tcW w:w="3936" w:type="dxa"/>
          </w:tcPr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t>УТВЕРЖДАЮ</w:t>
            </w:r>
            <w:r w:rsidRPr="006C7323">
              <w:br/>
            </w:r>
            <w:r w:rsidRPr="006C7323">
              <w:rPr>
                <w:bCs/>
                <w:sz w:val="24"/>
                <w:szCs w:val="24"/>
              </w:rPr>
              <w:t>Директор обособленного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rStyle w:val="fill"/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подразделения ООО «НПО ЗЭРС»</w:t>
            </w:r>
            <w:r w:rsidRPr="006C7323">
              <w:rPr>
                <w:rStyle w:val="fill"/>
                <w:bCs/>
                <w:iCs/>
              </w:rPr>
              <w:t xml:space="preserve"> </w:t>
            </w:r>
          </w:p>
          <w:p w:rsidR="00BA29E2" w:rsidRPr="006C7323" w:rsidRDefault="00BA29E2" w:rsidP="00614D9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sz w:val="24"/>
                <w:szCs w:val="24"/>
              </w:rPr>
            </w:pPr>
            <w:r w:rsidRPr="006C7323">
              <w:rPr>
                <w:bCs/>
                <w:sz w:val="24"/>
                <w:szCs w:val="24"/>
              </w:rPr>
              <w:t>_________________А.Н. Барсуков</w:t>
            </w:r>
          </w:p>
          <w:p w:rsidR="00BA29E2" w:rsidRPr="006C7323" w:rsidRDefault="00BA29E2" w:rsidP="007D13D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276" w:lineRule="auto"/>
              <w:rPr>
                <w:bCs/>
                <w:iCs/>
              </w:rPr>
            </w:pPr>
            <w:r w:rsidRPr="006C7323">
              <w:rPr>
                <w:bCs/>
                <w:sz w:val="24"/>
                <w:szCs w:val="24"/>
              </w:rPr>
              <w:t>«____»________________201</w:t>
            </w:r>
            <w:r w:rsidR="00FA336A" w:rsidRPr="006C7323">
              <w:rPr>
                <w:bCs/>
                <w:sz w:val="24"/>
                <w:szCs w:val="24"/>
              </w:rPr>
              <w:t>9</w:t>
            </w:r>
            <w:r w:rsidRPr="006C7323">
              <w:rPr>
                <w:bCs/>
                <w:sz w:val="24"/>
                <w:szCs w:val="24"/>
              </w:rPr>
              <w:t>г.</w:t>
            </w:r>
          </w:p>
        </w:tc>
      </w:tr>
    </w:tbl>
    <w:p w:rsidR="00AE0940" w:rsidRPr="006C7323" w:rsidRDefault="00AE0940" w:rsidP="00BA29E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sz w:val="22"/>
        </w:rPr>
      </w:pPr>
    </w:p>
    <w:p w:rsidR="00BA29E2" w:rsidRPr="006C7323" w:rsidRDefault="00B8731C" w:rsidP="00CF440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Autospacing="0"/>
        <w:jc w:val="center"/>
        <w:rPr>
          <w:color w:val="auto"/>
          <w:sz w:val="22"/>
        </w:rPr>
      </w:pPr>
      <w:r w:rsidRPr="006C7323">
        <w:rPr>
          <w:color w:val="auto"/>
          <w:sz w:val="22"/>
        </w:rPr>
        <w:t xml:space="preserve">                              </w:t>
      </w:r>
      <w:r w:rsidR="00BA29E2" w:rsidRPr="006C7323">
        <w:rPr>
          <w:color w:val="auto"/>
          <w:sz w:val="22"/>
        </w:rPr>
        <w:t>ВРЕМЕННОЕ РАЗРЕШЕНИЕ НА ОТКЛОНЕНИЕ</w:t>
      </w:r>
      <w:r w:rsidR="004F4C39">
        <w:rPr>
          <w:color w:val="auto"/>
          <w:sz w:val="22"/>
        </w:rPr>
        <w:t xml:space="preserve"> №</w:t>
      </w:r>
      <w:r w:rsidR="00BA29E2" w:rsidRPr="006C7323">
        <w:rPr>
          <w:color w:val="auto"/>
          <w:sz w:val="22"/>
        </w:rPr>
        <w:t xml:space="preserve"> </w:t>
      </w:r>
      <w:r w:rsidR="00C1432C">
        <w:rPr>
          <w:color w:val="auto"/>
          <w:sz w:val="22"/>
          <w:u w:val="single"/>
        </w:rPr>
        <w:t>4</w:t>
      </w:r>
      <w:r w:rsidR="00D5659B" w:rsidRPr="006C7323">
        <w:rPr>
          <w:color w:val="auto"/>
          <w:sz w:val="22"/>
          <w:u w:val="single"/>
        </w:rPr>
        <w:t>/19</w:t>
      </w:r>
    </w:p>
    <w:tbl>
      <w:tblPr>
        <w:tblStyle w:val="a4"/>
        <w:tblW w:w="9781" w:type="dxa"/>
        <w:tblLayout w:type="fixed"/>
        <w:tblLook w:val="04A0" w:firstRow="1" w:lastRow="0" w:firstColumn="1" w:lastColumn="0" w:noHBand="0" w:noVBand="1"/>
      </w:tblPr>
      <w:tblGrid>
        <w:gridCol w:w="4077"/>
        <w:gridCol w:w="3998"/>
        <w:gridCol w:w="1706"/>
      </w:tblGrid>
      <w:tr w:rsidR="00D5659B" w:rsidRPr="006C7323" w:rsidTr="006C7323">
        <w:trPr>
          <w:trHeight w:val="623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659B" w:rsidRPr="006C7323" w:rsidRDefault="00D5659B" w:rsidP="00D5659B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4"/>
              </w:rPr>
            </w:pPr>
            <w:r w:rsidRPr="006C7323">
              <w:rPr>
                <w:sz w:val="24"/>
              </w:rPr>
              <w:t>г. Рязань</w:t>
            </w:r>
          </w:p>
        </w:tc>
        <w:tc>
          <w:tcPr>
            <w:tcW w:w="5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659B" w:rsidRPr="006C7323" w:rsidRDefault="00D5659B" w:rsidP="008212DB">
            <w:pPr>
              <w:spacing w:line="276" w:lineRule="auto"/>
              <w:jc w:val="right"/>
            </w:pPr>
            <w:r w:rsidRPr="006C7323">
              <w:t xml:space="preserve">от </w:t>
            </w:r>
            <w:r w:rsidR="00C1432C">
              <w:t>09.01.2020</w:t>
            </w:r>
            <w:r w:rsidRPr="006C7323">
              <w:t>г.</w:t>
            </w:r>
          </w:p>
        </w:tc>
      </w:tr>
      <w:tr w:rsidR="008D19F5" w:rsidRPr="006C7323" w:rsidTr="007970D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rPr>
                <w:sz w:val="22"/>
              </w:rPr>
              <w:t>Децимальный номер и наименование детали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C1432C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</w:rPr>
            </w:pPr>
            <w:r>
              <w:rPr>
                <w:lang w:val="en-US"/>
              </w:rPr>
              <w:t xml:space="preserve">ПГРПЗ.102/118.013А/001 </w:t>
            </w:r>
            <w:proofErr w:type="spellStart"/>
            <w:r>
              <w:rPr>
                <w:lang w:val="en-US"/>
              </w:rPr>
              <w:t>Цилиндр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proofErr w:type="spellStart"/>
            <w:r w:rsidRPr="006C7323">
              <w:t>м.к</w:t>
            </w:r>
            <w:proofErr w:type="spellEnd"/>
            <w:r w:rsidRPr="006C7323">
              <w:t>. №</w:t>
            </w:r>
            <w:r w:rsidR="00C1432C">
              <w:rPr>
                <w:lang w:val="en-US"/>
              </w:rPr>
              <w:t>10248</w:t>
            </w:r>
          </w:p>
        </w:tc>
      </w:tr>
      <w:tr w:rsidR="008D19F5" w:rsidRPr="006C7323" w:rsidTr="007970D8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19F5" w:rsidRPr="006C7323" w:rsidRDefault="008D19F5" w:rsidP="008D19F5">
            <w:r w:rsidRPr="006C7323">
              <w:t>Количество деталей запрашиваемых</w:t>
            </w:r>
          </w:p>
          <w:p w:rsidR="008D19F5" w:rsidRPr="006C7323" w:rsidRDefault="008D19F5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 xml:space="preserve"> по разрешению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19F5" w:rsidRPr="006C7323" w:rsidRDefault="00C1432C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</w:tc>
      </w:tr>
      <w:tr w:rsidR="007E290F" w:rsidRPr="006C7323" w:rsidTr="007E290F">
        <w:trPr>
          <w:trHeight w:val="824"/>
        </w:trPr>
        <w:tc>
          <w:tcPr>
            <w:tcW w:w="4077" w:type="dxa"/>
            <w:tcBorders>
              <w:top w:val="nil"/>
              <w:left w:val="nil"/>
              <w:right w:val="nil"/>
            </w:tcBorders>
          </w:tcPr>
          <w:p w:rsidR="007E290F" w:rsidRPr="006C7323" w:rsidRDefault="007E290F" w:rsidP="008D19F5">
            <w:pPr>
              <w:pStyle w:val="a3"/>
              <w:tabs>
                <w:tab w:val="right" w:pos="9357"/>
              </w:tabs>
              <w:spacing w:before="0" w:beforeAutospacing="0" w:after="0" w:afterAutospacing="0"/>
              <w:rPr>
                <w:sz w:val="22"/>
              </w:rPr>
            </w:pPr>
            <w:r w:rsidRPr="006C7323">
              <w:t>Характер отклонения</w:t>
            </w:r>
          </w:p>
        </w:tc>
        <w:tc>
          <w:tcPr>
            <w:tcW w:w="5704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E290F" w:rsidRPr="00901035" w:rsidRDefault="00C1432C" w:rsidP="00085BED">
            <w:pPr>
              <w:pStyle w:val="a3"/>
              <w:tabs>
                <w:tab w:val="right" w:pos="9357"/>
              </w:tabs>
              <w:spacing w:before="120" w:beforeAutospacing="0" w:afterAutospacing="0"/>
              <w:rPr>
                <w:sz w:val="22"/>
              </w:rPr>
            </w:pPr>
            <w:proofErr w:type="gramStart"/>
            <w:r w:rsidRPr="00901035">
              <w:rPr>
                <w:sz w:val="22"/>
              </w:rPr>
              <w:t>Дет.№</w:t>
            </w:r>
            <w:proofErr w:type="gramEnd"/>
            <w:r w:rsidRPr="00901035">
              <w:rPr>
                <w:sz w:val="22"/>
              </w:rPr>
              <w:t xml:space="preserve">1-5: Ø 110(+0,087)мм выполнен 111мм; Ø111мм выполнен 112мм; Ø106мм выполнен 107мм. </w:t>
            </w:r>
            <w:proofErr w:type="gramStart"/>
            <w:r w:rsidRPr="00901035">
              <w:rPr>
                <w:sz w:val="22"/>
              </w:rPr>
              <w:t>Дет.</w:t>
            </w:r>
            <w:proofErr w:type="gramEnd"/>
            <w:r w:rsidRPr="00901035">
              <w:rPr>
                <w:sz w:val="22"/>
              </w:rPr>
              <w:t xml:space="preserve">№6-8: Ø110(+0,087)мм выполнен на конус от 110,1 </w:t>
            </w:r>
            <w:r w:rsidR="00B02EAE">
              <w:rPr>
                <w:sz w:val="22"/>
              </w:rPr>
              <w:t xml:space="preserve">мм </w:t>
            </w:r>
            <w:bookmarkStart w:id="0" w:name="_GoBack"/>
            <w:bookmarkEnd w:id="0"/>
            <w:r w:rsidRPr="00901035">
              <w:rPr>
                <w:sz w:val="22"/>
              </w:rPr>
              <w:t>до 110,2</w:t>
            </w:r>
            <w:r w:rsidR="00B02EAE">
              <w:rPr>
                <w:sz w:val="22"/>
              </w:rPr>
              <w:t xml:space="preserve"> мм</w:t>
            </w:r>
            <w:r w:rsidRPr="00901035">
              <w:rPr>
                <w:sz w:val="22"/>
              </w:rPr>
              <w:t>. Ø102(+0,054)мм выполнен 102,1мм на всех 10 деталях.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8D19F5" w:rsidRPr="006C7323" w:rsidRDefault="008D19F5" w:rsidP="00085BED"/>
          <w:p w:rsidR="008F4EDB" w:rsidRPr="006C7323" w:rsidRDefault="007F797C" w:rsidP="00085BED">
            <w:r w:rsidRPr="006C7323">
              <w:t xml:space="preserve">Заключение </w:t>
            </w:r>
            <w:r w:rsidR="00085BED" w:rsidRPr="006C7323">
              <w:t xml:space="preserve">о возможности выдачи временного разрешения на отклонение и характере исправления </w:t>
            </w:r>
          </w:p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8F4EDB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F4EDB" w:rsidRPr="006C7323" w:rsidRDefault="008F4EDB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085BED" w:rsidRPr="006C7323" w:rsidRDefault="00085BED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6C7323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6C7323" w:rsidRPr="006C7323" w:rsidRDefault="006C7323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8D19F5" w:rsidRPr="006C7323" w:rsidTr="00D5659B">
        <w:tc>
          <w:tcPr>
            <w:tcW w:w="9781" w:type="dxa"/>
            <w:gridSpan w:val="3"/>
            <w:tcBorders>
              <w:left w:val="nil"/>
              <w:right w:val="nil"/>
            </w:tcBorders>
          </w:tcPr>
          <w:p w:rsidR="008D19F5" w:rsidRPr="006C7323" w:rsidRDefault="008D19F5" w:rsidP="00A9038B"/>
        </w:tc>
      </w:tr>
      <w:tr w:rsidR="00085BED" w:rsidRPr="006C7323" w:rsidTr="00D5659B">
        <w:tc>
          <w:tcPr>
            <w:tcW w:w="9781" w:type="dxa"/>
            <w:gridSpan w:val="3"/>
            <w:tcBorders>
              <w:left w:val="nil"/>
              <w:bottom w:val="nil"/>
              <w:right w:val="nil"/>
            </w:tcBorders>
          </w:tcPr>
          <w:tbl>
            <w:tblPr>
              <w:tblStyle w:val="a4"/>
              <w:tblW w:w="9782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1276"/>
              <w:gridCol w:w="2268"/>
              <w:gridCol w:w="452"/>
              <w:gridCol w:w="2809"/>
            </w:tblGrid>
            <w:tr w:rsidR="00085BED" w:rsidRPr="006C7323" w:rsidTr="00D5659B">
              <w:trPr>
                <w:trHeight w:val="321"/>
              </w:trPr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85BED" w:rsidRPr="006C7323" w:rsidRDefault="005802E3" w:rsidP="00784589">
                  <w:r w:rsidRPr="006C7323">
                    <w:t>Инженер-конструктор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268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085BED" w:rsidRPr="006C7323" w:rsidRDefault="005802E3" w:rsidP="002642FF">
                  <w:r w:rsidRPr="006C7323">
                    <w:t xml:space="preserve"> 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085BED" w:rsidRPr="006C7323" w:rsidRDefault="00085BED" w:rsidP="00784589"/>
              </w:tc>
            </w:tr>
          </w:tbl>
          <w:p w:rsidR="00085BED" w:rsidRPr="006C7323" w:rsidRDefault="00085BED" w:rsidP="00A9038B"/>
        </w:tc>
      </w:tr>
    </w:tbl>
    <w:p w:rsidR="008F4EDB" w:rsidRPr="006C7323" w:rsidRDefault="00036C9E" w:rsidP="00A9038B">
      <w:r w:rsidRPr="006C7323">
        <w:rPr>
          <w:sz w:val="22"/>
        </w:rPr>
        <w:t xml:space="preserve">                                                                     </w:t>
      </w:r>
      <w:r w:rsidR="00AB034E" w:rsidRPr="006C7323">
        <w:rPr>
          <w:sz w:val="22"/>
        </w:rPr>
        <w:t xml:space="preserve">           </w:t>
      </w:r>
      <w:r w:rsidRPr="006C7323">
        <w:rPr>
          <w:sz w:val="22"/>
        </w:rPr>
        <w:t xml:space="preserve">                                          </w:t>
      </w:r>
      <w:r w:rsidR="00AB034E" w:rsidRPr="006C7323">
        <w:rPr>
          <w:sz w:val="22"/>
        </w:rPr>
        <w:t xml:space="preserve">              </w:t>
      </w:r>
      <w:r w:rsidR="008506DA" w:rsidRPr="006C7323">
        <w:rPr>
          <w:sz w:val="22"/>
        </w:rPr>
        <w:t xml:space="preserve">      </w:t>
      </w:r>
      <w:r w:rsidR="00AB034E" w:rsidRPr="006C7323">
        <w:rPr>
          <w:sz w:val="22"/>
        </w:rPr>
        <w:t xml:space="preserve"> </w:t>
      </w:r>
      <w:r w:rsidR="00E34D66" w:rsidRPr="006C7323">
        <w:rPr>
          <w:sz w:val="22"/>
        </w:rPr>
        <w:t xml:space="preserve">  </w:t>
      </w:r>
      <w:r w:rsidRPr="006C7323">
        <w:rPr>
          <w:sz w:val="22"/>
        </w:rPr>
        <w:t>(Подпись)</w:t>
      </w:r>
    </w:p>
    <w:p w:rsidR="00744E08" w:rsidRPr="006C7323" w:rsidRDefault="00744E08"/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085"/>
        <w:gridCol w:w="1275"/>
        <w:gridCol w:w="2268"/>
        <w:gridCol w:w="425"/>
        <w:gridCol w:w="2836"/>
      </w:tblGrid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38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5802E3" w:rsidP="00AB034E">
            <w:r w:rsidRPr="006C7323">
              <w:t>Начальник производственного отдела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5802E3">
            <w:pPr>
              <w:spacing w:before="24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BD0CA7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BD0CA7">
            <w:pPr>
              <w:rPr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24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5D73C8">
            <w:pPr>
              <w:rPr>
                <w:color w:val="000000"/>
                <w:sz w:val="22"/>
              </w:rPr>
            </w:pPr>
            <w:r w:rsidRPr="006C7323">
              <w:rPr>
                <w:color w:val="000000"/>
                <w:sz w:val="22"/>
              </w:rPr>
              <w:t>Конструкторско-технологический отдел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>
            <w:pPr>
              <w:rPr>
                <w:color w:val="00000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25166F" w:rsidRPr="006C7323" w:rsidTr="005802E3">
        <w:trPr>
          <w:trHeight w:val="555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66F" w:rsidRPr="006C7323" w:rsidRDefault="0025166F" w:rsidP="00E048CB"/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25166F" w:rsidRPr="006C7323" w:rsidRDefault="0025166F" w:rsidP="0025166F"/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25166F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5166F" w:rsidRPr="006C7323" w:rsidRDefault="00AB034E" w:rsidP="00AB034E">
            <w:pPr>
              <w:spacing w:after="240"/>
              <w:jc w:val="center"/>
            </w:pPr>
            <w:r w:rsidRPr="006C7323">
              <w:rPr>
                <w:sz w:val="22"/>
              </w:rPr>
              <w:t>(Подпись)</w:t>
            </w:r>
          </w:p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9466C5" w:rsidP="00E048CB"/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:rsidR="009466C5" w:rsidRPr="006C7323" w:rsidRDefault="009466C5" w:rsidP="0025166F"/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6C5" w:rsidRPr="006C7323" w:rsidRDefault="009466C5" w:rsidP="00E048CB"/>
        </w:tc>
      </w:tr>
      <w:tr w:rsidR="009466C5" w:rsidRPr="006C7323" w:rsidTr="005802E3">
        <w:trPr>
          <w:trHeight w:val="70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66C5" w:rsidRPr="006C7323" w:rsidRDefault="002642FF" w:rsidP="00AB034E">
            <w:r w:rsidRPr="006C7323">
              <w:t>Бюро контроля качества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466C5" w:rsidRPr="006C7323" w:rsidRDefault="00C1432C" w:rsidP="0085630D">
            <w:pPr>
              <w:spacing w:before="240"/>
              <w:rPr>
                <w:lang w:val="en-US"/>
              </w:rPr>
            </w:pPr>
            <w:r>
              <w:rPr>
                <w:lang w:val="en-US"/>
              </w:rPr>
              <w:t xml:space="preserve">Л.В. </w:t>
            </w:r>
            <w:proofErr w:type="spellStart"/>
            <w:r>
              <w:rPr>
                <w:lang w:val="en-US"/>
              </w:rPr>
              <w:t>Быстрова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6C5" w:rsidRPr="006C7323" w:rsidRDefault="009466C5" w:rsidP="00085BED">
            <w:pPr>
              <w:spacing w:before="240"/>
            </w:pPr>
          </w:p>
        </w:tc>
      </w:tr>
    </w:tbl>
    <w:p w:rsidR="00744E08" w:rsidRPr="006C7323" w:rsidRDefault="00AB034E" w:rsidP="00E048CB">
      <w:r w:rsidRPr="006C7323">
        <w:rPr>
          <w:sz w:val="22"/>
        </w:rPr>
        <w:t xml:space="preserve">                                                                                                                                         </w:t>
      </w:r>
      <w:r w:rsidR="008506DA" w:rsidRPr="006C7323">
        <w:rPr>
          <w:sz w:val="22"/>
        </w:rPr>
        <w:t xml:space="preserve">    </w:t>
      </w:r>
      <w:r w:rsidR="00E34D66" w:rsidRPr="006C7323">
        <w:rPr>
          <w:sz w:val="22"/>
        </w:rPr>
        <w:t xml:space="preserve">    </w:t>
      </w:r>
      <w:r w:rsidRPr="006C7323">
        <w:rPr>
          <w:sz w:val="22"/>
        </w:rPr>
        <w:t>(Подпись)</w:t>
      </w:r>
    </w:p>
    <w:p w:rsidR="005D73C8" w:rsidRPr="006C7323" w:rsidRDefault="006A3D88" w:rsidP="00E048CB">
      <w:r w:rsidRPr="006C7323">
        <w:t xml:space="preserve"> </w:t>
      </w:r>
    </w:p>
    <w:sectPr w:rsidR="005D73C8" w:rsidRPr="006C7323" w:rsidSect="008D19F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A4E3A"/>
    <w:multiLevelType w:val="hybridMultilevel"/>
    <w:tmpl w:val="AE5A5E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5F5D"/>
    <w:multiLevelType w:val="hybridMultilevel"/>
    <w:tmpl w:val="3D02CD6C"/>
    <w:lvl w:ilvl="0" w:tplc="04190011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E4B1C"/>
    <w:multiLevelType w:val="hybridMultilevel"/>
    <w:tmpl w:val="452E4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2C"/>
    <w:rsid w:val="00004BD5"/>
    <w:rsid w:val="00005D23"/>
    <w:rsid w:val="00036C9E"/>
    <w:rsid w:val="0004116B"/>
    <w:rsid w:val="000731A4"/>
    <w:rsid w:val="00085BED"/>
    <w:rsid w:val="000B13B9"/>
    <w:rsid w:val="000D05A5"/>
    <w:rsid w:val="000F0D43"/>
    <w:rsid w:val="00127917"/>
    <w:rsid w:val="00141A8B"/>
    <w:rsid w:val="001C5001"/>
    <w:rsid w:val="001C6CBB"/>
    <w:rsid w:val="001E5C61"/>
    <w:rsid w:val="001F73F2"/>
    <w:rsid w:val="0025166F"/>
    <w:rsid w:val="002642FF"/>
    <w:rsid w:val="00273435"/>
    <w:rsid w:val="002A5141"/>
    <w:rsid w:val="002A5C4E"/>
    <w:rsid w:val="002C6CD1"/>
    <w:rsid w:val="002C6F2F"/>
    <w:rsid w:val="002D5FE2"/>
    <w:rsid w:val="002E2017"/>
    <w:rsid w:val="002F5763"/>
    <w:rsid w:val="0033314D"/>
    <w:rsid w:val="003378B0"/>
    <w:rsid w:val="00346A03"/>
    <w:rsid w:val="003507F2"/>
    <w:rsid w:val="00373DC9"/>
    <w:rsid w:val="003A3CA6"/>
    <w:rsid w:val="003B79C8"/>
    <w:rsid w:val="003D5DFF"/>
    <w:rsid w:val="003E2296"/>
    <w:rsid w:val="00412526"/>
    <w:rsid w:val="00457A6F"/>
    <w:rsid w:val="00460BD7"/>
    <w:rsid w:val="00497058"/>
    <w:rsid w:val="004A42DA"/>
    <w:rsid w:val="004C3C21"/>
    <w:rsid w:val="004F4C39"/>
    <w:rsid w:val="004F5C35"/>
    <w:rsid w:val="004F6EAC"/>
    <w:rsid w:val="00532422"/>
    <w:rsid w:val="00547A4E"/>
    <w:rsid w:val="005658C2"/>
    <w:rsid w:val="005802E3"/>
    <w:rsid w:val="005B42CE"/>
    <w:rsid w:val="005D73C8"/>
    <w:rsid w:val="00624699"/>
    <w:rsid w:val="006255B1"/>
    <w:rsid w:val="00667D33"/>
    <w:rsid w:val="006A3D88"/>
    <w:rsid w:val="006B669A"/>
    <w:rsid w:val="006C351A"/>
    <w:rsid w:val="006C7323"/>
    <w:rsid w:val="006C7740"/>
    <w:rsid w:val="006E3C5A"/>
    <w:rsid w:val="007047B8"/>
    <w:rsid w:val="00716629"/>
    <w:rsid w:val="00717D45"/>
    <w:rsid w:val="00726BED"/>
    <w:rsid w:val="007348A6"/>
    <w:rsid w:val="00744E08"/>
    <w:rsid w:val="007463C1"/>
    <w:rsid w:val="00754A36"/>
    <w:rsid w:val="00765B13"/>
    <w:rsid w:val="0077019E"/>
    <w:rsid w:val="00795F79"/>
    <w:rsid w:val="007970D8"/>
    <w:rsid w:val="007A229B"/>
    <w:rsid w:val="007B04C2"/>
    <w:rsid w:val="007D13D0"/>
    <w:rsid w:val="007E290F"/>
    <w:rsid w:val="007F797C"/>
    <w:rsid w:val="0081502A"/>
    <w:rsid w:val="008212DB"/>
    <w:rsid w:val="00836F2F"/>
    <w:rsid w:val="00840F49"/>
    <w:rsid w:val="00842923"/>
    <w:rsid w:val="008506DA"/>
    <w:rsid w:val="0085630D"/>
    <w:rsid w:val="0087522A"/>
    <w:rsid w:val="00885F90"/>
    <w:rsid w:val="00886880"/>
    <w:rsid w:val="008902B7"/>
    <w:rsid w:val="008C1843"/>
    <w:rsid w:val="008C6D4B"/>
    <w:rsid w:val="008D19F5"/>
    <w:rsid w:val="008D28BC"/>
    <w:rsid w:val="008E7608"/>
    <w:rsid w:val="008E7B2F"/>
    <w:rsid w:val="008F1B27"/>
    <w:rsid w:val="008F4EDB"/>
    <w:rsid w:val="00901035"/>
    <w:rsid w:val="00942534"/>
    <w:rsid w:val="009466C5"/>
    <w:rsid w:val="0099666B"/>
    <w:rsid w:val="00996C15"/>
    <w:rsid w:val="009A0720"/>
    <w:rsid w:val="009B3690"/>
    <w:rsid w:val="009E66E7"/>
    <w:rsid w:val="00A0262C"/>
    <w:rsid w:val="00A127B0"/>
    <w:rsid w:val="00A5076A"/>
    <w:rsid w:val="00A9038B"/>
    <w:rsid w:val="00AB034E"/>
    <w:rsid w:val="00AB10B8"/>
    <w:rsid w:val="00AE0940"/>
    <w:rsid w:val="00AE4F43"/>
    <w:rsid w:val="00B02EAE"/>
    <w:rsid w:val="00B1087D"/>
    <w:rsid w:val="00B26836"/>
    <w:rsid w:val="00B3064E"/>
    <w:rsid w:val="00B57625"/>
    <w:rsid w:val="00B73BCE"/>
    <w:rsid w:val="00B76AB9"/>
    <w:rsid w:val="00B81DD8"/>
    <w:rsid w:val="00B8731C"/>
    <w:rsid w:val="00B95F63"/>
    <w:rsid w:val="00BA29E2"/>
    <w:rsid w:val="00BB41D7"/>
    <w:rsid w:val="00BB6C4B"/>
    <w:rsid w:val="00BC39C0"/>
    <w:rsid w:val="00BD0CA7"/>
    <w:rsid w:val="00BD15F8"/>
    <w:rsid w:val="00BF55D7"/>
    <w:rsid w:val="00C039E7"/>
    <w:rsid w:val="00C1432C"/>
    <w:rsid w:val="00C466C1"/>
    <w:rsid w:val="00C52917"/>
    <w:rsid w:val="00C6203F"/>
    <w:rsid w:val="00C92E29"/>
    <w:rsid w:val="00CD22F8"/>
    <w:rsid w:val="00CD53DD"/>
    <w:rsid w:val="00CE0DED"/>
    <w:rsid w:val="00CF4408"/>
    <w:rsid w:val="00D03AC4"/>
    <w:rsid w:val="00D526C0"/>
    <w:rsid w:val="00D5659B"/>
    <w:rsid w:val="00D66998"/>
    <w:rsid w:val="00D93DCF"/>
    <w:rsid w:val="00DB5B3B"/>
    <w:rsid w:val="00DF135B"/>
    <w:rsid w:val="00DF1DF1"/>
    <w:rsid w:val="00E048CB"/>
    <w:rsid w:val="00E34D66"/>
    <w:rsid w:val="00E610AA"/>
    <w:rsid w:val="00EA030D"/>
    <w:rsid w:val="00EA103E"/>
    <w:rsid w:val="00EA1466"/>
    <w:rsid w:val="00ED6C76"/>
    <w:rsid w:val="00EE11AC"/>
    <w:rsid w:val="00F05815"/>
    <w:rsid w:val="00F166D5"/>
    <w:rsid w:val="00F56F4A"/>
    <w:rsid w:val="00F734F4"/>
    <w:rsid w:val="00FA336A"/>
    <w:rsid w:val="00FC6458"/>
    <w:rsid w:val="00FF20BB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84C3E"/>
  <w15:docId w15:val="{378820AE-64C0-42E8-A254-6DD0A715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A29E2"/>
    <w:pPr>
      <w:spacing w:before="100" w:beforeAutospacing="1" w:after="100" w:afterAutospacing="1"/>
    </w:pPr>
    <w:rPr>
      <w:color w:val="000000"/>
      <w:sz w:val="23"/>
      <w:szCs w:val="23"/>
    </w:rPr>
  </w:style>
  <w:style w:type="character" w:customStyle="1" w:styleId="fill">
    <w:name w:val="fill"/>
    <w:basedOn w:val="a0"/>
    <w:rsid w:val="00BA29E2"/>
  </w:style>
  <w:style w:type="table" w:styleId="a4">
    <w:name w:val="Table Grid"/>
    <w:basedOn w:val="a1"/>
    <w:uiPriority w:val="59"/>
    <w:rsid w:val="0074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C39C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C39C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39C0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7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Nas4free\otk\&#1040;&#1050;&#1058;&#1067;\&#1064;&#1072;&#1073;&#1083;&#1086;&#1085;&#1099;\&#1050;&#1042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179BC-E297-4F51-A085-2A1C3F15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КВР</Template>
  <TotalTime>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BKK-CEH</dc:creator>
  <cp:lastModifiedBy>BKK-CEH</cp:lastModifiedBy>
  <cp:revision>3</cp:revision>
  <cp:lastPrinted>2018-06-25T09:31:00Z</cp:lastPrinted>
  <dcterms:created xsi:type="dcterms:W3CDTF">2020-01-09T11:20:00Z</dcterms:created>
  <dcterms:modified xsi:type="dcterms:W3CDTF">2020-01-09T11:22:00Z</dcterms:modified>
</cp:coreProperties>
</file>